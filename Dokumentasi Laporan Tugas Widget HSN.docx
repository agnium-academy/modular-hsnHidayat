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F8" w:rsidRDefault="008671B5">
      <w:pPr>
        <w:pStyle w:val="Title"/>
      </w:pPr>
      <w:r>
        <w:t>Deskripsi Widget pada Website Trello (</w:t>
      </w:r>
      <w:r w:rsidRPr="008671B5">
        <w:rPr>
          <w:i/>
        </w:rPr>
        <w:t>trello.com</w:t>
      </w:r>
      <w:r>
        <w:rPr>
          <w:i/>
        </w:rPr>
        <w:t>)</w:t>
      </w:r>
    </w:p>
    <w:p w:rsidR="002608F8" w:rsidRDefault="008671B5">
      <w:pPr>
        <w:pStyle w:val="Heading1"/>
      </w:pPr>
      <w:r>
        <w:t>Overview</w:t>
      </w:r>
    </w:p>
    <w:p w:rsidR="00F979DB" w:rsidRDefault="004A2DB4">
      <w:r>
        <w:t xml:space="preserve">Dokumen ini berisi penjelasan singkat tentang deskripsi penerapan </w:t>
      </w:r>
      <w:r w:rsidRPr="004A2DB4">
        <w:rPr>
          <w:i/>
        </w:rPr>
        <w:t>widget</w:t>
      </w:r>
      <w:r>
        <w:t xml:space="preserve"> untuk modularitas suatu aplikasi dari segi tampilan dan fungsinya. Contoh kasus aplikasi yang dibahas pada dokumen ini menggunakan salah satu </w:t>
      </w:r>
      <w:r>
        <w:rPr>
          <w:i/>
        </w:rPr>
        <w:t>web application dari</w:t>
      </w:r>
      <w:r>
        <w:t xml:space="preserve"> aplikasi multiplatform yang cukup popular digunakan untuk membantu mengelola dan meningkatkan produktivitas suatu kegiatan, yaitu Trelo. Aplikasi Trello hadir di berbagai macam </w:t>
      </w:r>
      <w:r w:rsidR="00CB565C">
        <w:t>p</w:t>
      </w:r>
      <w:r>
        <w:t xml:space="preserve">erangkat, mulai dari </w:t>
      </w:r>
      <w:r w:rsidRPr="004A2DB4">
        <w:rPr>
          <w:i/>
        </w:rPr>
        <w:t>mobile</w:t>
      </w:r>
      <w:r>
        <w:t xml:space="preserve">, </w:t>
      </w:r>
      <w:r w:rsidRPr="004A2DB4">
        <w:rPr>
          <w:i/>
        </w:rPr>
        <w:t>desktop</w:t>
      </w:r>
      <w:r>
        <w:t xml:space="preserve">, hingga </w:t>
      </w:r>
      <w:r w:rsidRPr="004A2DB4">
        <w:rPr>
          <w:i/>
        </w:rPr>
        <w:t>web</w:t>
      </w:r>
      <w:r>
        <w:t>.</w:t>
      </w:r>
      <w:r w:rsidR="00CB565C">
        <w:t xml:space="preserve"> Secara singkat aplikasi ini menawarkan  cara baru untuk menjelaskan/menggambarkan secara singkat ringkasan dari suatu rangkaian kegiatan ,aktifitas, maupun kegiatan projek manajemen didalam suatu halaman yang disebut papan (</w:t>
      </w:r>
      <w:r w:rsidR="00CB565C">
        <w:rPr>
          <w:i/>
        </w:rPr>
        <w:t>board</w:t>
      </w:r>
      <w:r w:rsidR="00CB565C">
        <w:t>) dan berisi kumpulan kartu (</w:t>
      </w:r>
      <w:r w:rsidR="00CB565C">
        <w:rPr>
          <w:i/>
        </w:rPr>
        <w:t>cards</w:t>
      </w:r>
      <w:r w:rsidR="00CB565C">
        <w:t xml:space="preserve">). </w:t>
      </w:r>
    </w:p>
    <w:p w:rsidR="00F979DB" w:rsidRDefault="00F979DB" w:rsidP="00F979DB">
      <w:pPr>
        <w:pStyle w:val="Heading1"/>
      </w:pPr>
      <w:r>
        <w:t xml:space="preserve">Penjelasan Komponen </w:t>
      </w:r>
      <w:r w:rsidRPr="00F979DB">
        <w:rPr>
          <w:i/>
        </w:rPr>
        <w:t>Widget</w:t>
      </w:r>
    </w:p>
    <w:p w:rsidR="00F979DB" w:rsidRDefault="00F979DB"/>
    <w:p w:rsidR="008671B5" w:rsidRDefault="00CB565C">
      <w:pPr>
        <w:rPr>
          <w:i/>
        </w:rPr>
      </w:pPr>
      <w:r>
        <w:t xml:space="preserve">Berikut potongan gambar aplikasi Trello dari </w:t>
      </w:r>
      <w:r w:rsidRPr="00CB565C">
        <w:rPr>
          <w:i/>
        </w:rPr>
        <w:t>web application</w:t>
      </w:r>
      <w:r>
        <w:rPr>
          <w:i/>
        </w:rPr>
        <w:t>.</w:t>
      </w:r>
    </w:p>
    <w:p w:rsidR="00CB565C" w:rsidRDefault="00CB565C">
      <w:pPr>
        <w:rPr>
          <w:i/>
        </w:rPr>
      </w:pPr>
      <w:r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09DFE" wp14:editId="0B39EEEC">
                <wp:simplePos x="0" y="0"/>
                <wp:positionH relativeFrom="column">
                  <wp:posOffset>612140</wp:posOffset>
                </wp:positionH>
                <wp:positionV relativeFrom="paragraph">
                  <wp:posOffset>796925</wp:posOffset>
                </wp:positionV>
                <wp:extent cx="254000" cy="238125"/>
                <wp:effectExtent l="0" t="0" r="1270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65C" w:rsidRDefault="00CB565C" w:rsidP="00CB565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09D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2pt;margin-top:62.75pt;width:20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">
                <v:textbox>
                  <w:txbxContent>
                    <w:p w:rsidR="00CB565C" w:rsidRDefault="00CB565C" w:rsidP="00CB565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7E82BC" wp14:editId="6E6A5809">
                <wp:simplePos x="0" y="0"/>
                <wp:positionH relativeFrom="column">
                  <wp:posOffset>79375</wp:posOffset>
                </wp:positionH>
                <wp:positionV relativeFrom="paragraph">
                  <wp:posOffset>796925</wp:posOffset>
                </wp:positionV>
                <wp:extent cx="222250" cy="2381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65C" w:rsidRDefault="00CB56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82BC" id="_x0000_s1027" type="#_x0000_t202" style="position:absolute;margin-left:6.25pt;margin-top:62.75pt;width:17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">
                <v:textbox>
                  <w:txbxContent>
                    <w:p w:rsidR="00CB565C" w:rsidRDefault="00CB56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9DB" w:rsidRDefault="00F979DB" w:rsidP="00F979DB">
      <w:r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C1AE4E" wp14:editId="2F48DF92">
                <wp:simplePos x="0" y="0"/>
                <wp:positionH relativeFrom="column">
                  <wp:posOffset>977624</wp:posOffset>
                </wp:positionH>
                <wp:positionV relativeFrom="paragraph">
                  <wp:posOffset>1810413</wp:posOffset>
                </wp:positionV>
                <wp:extent cx="222250" cy="230505"/>
                <wp:effectExtent l="0" t="0" r="25400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9DB" w:rsidRPr="00F979DB" w:rsidRDefault="00F979DB" w:rsidP="00F979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AE4E" id="_x0000_s1028" type="#_x0000_t202" style="position:absolute;margin-left:77pt;margin-top:142.55pt;width:17.5pt;height:1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">
                <v:textbox>
                  <w:txbxContent>
                    <w:p w:rsidR="00F979DB" w:rsidRPr="00F979DB" w:rsidRDefault="00F979DB" w:rsidP="00F979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B5B9D6" wp14:editId="6BA6F964">
                <wp:simplePos x="0" y="0"/>
                <wp:positionH relativeFrom="column">
                  <wp:posOffset>5160286</wp:posOffset>
                </wp:positionH>
                <wp:positionV relativeFrom="paragraph">
                  <wp:posOffset>1905829</wp:posOffset>
                </wp:positionV>
                <wp:extent cx="222250" cy="230505"/>
                <wp:effectExtent l="0" t="0" r="25400" b="171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9DB" w:rsidRPr="00F979DB" w:rsidRDefault="00F979DB" w:rsidP="00F979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B9D6" id="_x0000_s1029" type="#_x0000_t202" style="position:absolute;margin-left:406.3pt;margin-top:150.05pt;width:17.5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">
                <v:textbox>
                  <w:txbxContent>
                    <w:p w:rsidR="00F979DB" w:rsidRPr="00F979DB" w:rsidRDefault="00F979DB" w:rsidP="00F979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BA696F" wp14:editId="2D6BCE1F">
                <wp:simplePos x="0" y="0"/>
                <wp:positionH relativeFrom="column">
                  <wp:posOffset>5947576</wp:posOffset>
                </wp:positionH>
                <wp:positionV relativeFrom="paragraph">
                  <wp:posOffset>1388994</wp:posOffset>
                </wp:positionV>
                <wp:extent cx="222250" cy="230505"/>
                <wp:effectExtent l="0" t="0" r="2540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9DB" w:rsidRPr="00F979DB" w:rsidRDefault="00F979DB" w:rsidP="00F979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696F" id="_x0000_s1030" type="#_x0000_t202" style="position:absolute;margin-left:468.3pt;margin-top:109.35pt;width:17.5pt;height:1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">
                <v:textbox>
                  <w:txbxContent>
                    <w:p w:rsidR="00F979DB" w:rsidRPr="00F979DB" w:rsidRDefault="00F979DB" w:rsidP="00F979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CF4C69" wp14:editId="7AB3271E">
                <wp:simplePos x="0" y="0"/>
                <wp:positionH relativeFrom="column">
                  <wp:posOffset>962936</wp:posOffset>
                </wp:positionH>
                <wp:positionV relativeFrom="paragraph">
                  <wp:posOffset>1466877</wp:posOffset>
                </wp:positionV>
                <wp:extent cx="222250" cy="230505"/>
                <wp:effectExtent l="0" t="0" r="2540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9DB" w:rsidRPr="00F979DB" w:rsidRDefault="00F979DB" w:rsidP="00F979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4C69" id="_x0000_s1031" type="#_x0000_t202" style="position:absolute;margin-left:75.8pt;margin-top:115.5pt;width:17.5pt;height:1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FxIgIAAEo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">
                <v:textbox>
                  <w:txbxContent>
                    <w:p w:rsidR="00F979DB" w:rsidRPr="00F979DB" w:rsidRDefault="00F979DB" w:rsidP="00F979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F094F9" wp14:editId="398FDDAA">
                <wp:simplePos x="0" y="0"/>
                <wp:positionH relativeFrom="column">
                  <wp:posOffset>289229</wp:posOffset>
                </wp:positionH>
                <wp:positionV relativeFrom="paragraph">
                  <wp:posOffset>1247775</wp:posOffset>
                </wp:positionV>
                <wp:extent cx="222250" cy="230505"/>
                <wp:effectExtent l="0" t="0" r="2540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9DB" w:rsidRPr="00F979DB" w:rsidRDefault="00F979DB" w:rsidP="00F979DB">
                            <w:pPr>
                              <w:rPr>
                                <w:sz w:val="16"/>
                              </w:rPr>
                            </w:pPr>
                            <w:r w:rsidRPr="00F979DB"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94F9" id="_x0000_s1032" type="#_x0000_t202" style="position:absolute;margin-left:22.75pt;margin-top:98.25pt;width:17.5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">
                <v:textbox>
                  <w:txbxContent>
                    <w:p w:rsidR="00F979DB" w:rsidRPr="00F979DB" w:rsidRDefault="00F979DB" w:rsidP="00F979DB">
                      <w:pPr>
                        <w:rPr>
                          <w:sz w:val="16"/>
                        </w:rPr>
                      </w:pPr>
                      <w:r w:rsidRPr="00F979DB"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65C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787FD" wp14:editId="7068EED1">
                <wp:simplePos x="0" y="0"/>
                <wp:positionH relativeFrom="column">
                  <wp:posOffset>2909239</wp:posOffset>
                </wp:positionH>
                <wp:positionV relativeFrom="paragraph">
                  <wp:posOffset>3094990</wp:posOffset>
                </wp:positionV>
                <wp:extent cx="7620" cy="198755"/>
                <wp:effectExtent l="76200" t="0" r="6858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5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9.05pt;margin-top:243.7pt;width:.6pt;height:1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" strokecolor="#1cade4 [3204]" strokeweight=".5pt">
                <v:stroke endarrow="block" joinstyle="miter"/>
              </v:shape>
            </w:pict>
          </mc:Fallback>
        </mc:AlternateContent>
      </w:r>
      <w:r w:rsidR="00CB565C"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9EB613" wp14:editId="57BBAAFA">
                <wp:simplePos x="0" y="0"/>
                <wp:positionH relativeFrom="column">
                  <wp:posOffset>2806700</wp:posOffset>
                </wp:positionH>
                <wp:positionV relativeFrom="paragraph">
                  <wp:posOffset>3286456</wp:posOffset>
                </wp:positionV>
                <wp:extent cx="222250" cy="238125"/>
                <wp:effectExtent l="0" t="0" r="2540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65C" w:rsidRDefault="00F979DB" w:rsidP="00CB565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B613" id="_x0000_s1033" type="#_x0000_t202" style="position:absolute;margin-left:221pt;margin-top:258.8pt;width:17.5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">
                <v:textbox>
                  <w:txbxContent>
                    <w:p w:rsidR="00CB565C" w:rsidRDefault="00F979DB" w:rsidP="00CB565C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65C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B1BE0" wp14:editId="3A893F29">
                <wp:simplePos x="0" y="0"/>
                <wp:positionH relativeFrom="column">
                  <wp:posOffset>707665</wp:posOffset>
                </wp:positionH>
                <wp:positionV relativeFrom="paragraph">
                  <wp:posOffset>3087950</wp:posOffset>
                </wp:positionV>
                <wp:extent cx="4675367" cy="7951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536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9656D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243.15pt" to="423.8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" strokecolor="#1cade4 [3204]" strokeweight=".5pt">
                <v:stroke joinstyle="miter"/>
              </v:line>
            </w:pict>
          </mc:Fallback>
        </mc:AlternateContent>
      </w:r>
      <w:r w:rsidR="00CB565C"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48D91E" wp14:editId="0BBE29D8">
                <wp:simplePos x="0" y="0"/>
                <wp:positionH relativeFrom="column">
                  <wp:posOffset>5944594</wp:posOffset>
                </wp:positionH>
                <wp:positionV relativeFrom="paragraph">
                  <wp:posOffset>1060836</wp:posOffset>
                </wp:positionV>
                <wp:extent cx="222250" cy="238125"/>
                <wp:effectExtent l="0" t="0" r="2540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65C" w:rsidRDefault="00CB565C" w:rsidP="00CB565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D91E" id="_x0000_s1034" type="#_x0000_t202" style="position:absolute;margin-left:468.1pt;margin-top:83.55pt;width:17.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">
                <v:textbox>
                  <w:txbxContent>
                    <w:p w:rsidR="00CB565C" w:rsidRDefault="00CB565C" w:rsidP="00CB565C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65C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958040F" wp14:editId="60A07CF4">
            <wp:simplePos x="0" y="0"/>
            <wp:positionH relativeFrom="column">
              <wp:posOffset>0</wp:posOffset>
            </wp:positionH>
            <wp:positionV relativeFrom="paragraph">
              <wp:posOffset>821828</wp:posOffset>
            </wp:positionV>
            <wp:extent cx="5943600" cy="2186608"/>
            <wp:effectExtent l="0" t="0" r="0" b="4445"/>
            <wp:wrapThrough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ur-bo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DB" w:rsidRPr="00F979DB" w:rsidRDefault="00F979DB" w:rsidP="00F979DB"/>
    <w:p w:rsidR="00F979DB" w:rsidRPr="00F979DB" w:rsidRDefault="00F979DB" w:rsidP="00F979DB"/>
    <w:p w:rsidR="00F979DB" w:rsidRPr="00F979DB" w:rsidRDefault="00F979DB" w:rsidP="00F979DB"/>
    <w:p w:rsidR="00F979DB" w:rsidRPr="00F979DB" w:rsidRDefault="00F979DB" w:rsidP="00F979DB"/>
    <w:p w:rsidR="00F979DB" w:rsidRPr="00F979DB" w:rsidRDefault="00F979DB" w:rsidP="00F979DB">
      <w:pPr>
        <w:pStyle w:val="Caption"/>
        <w:jc w:val="center"/>
        <w:rPr>
          <w:i w:val="0"/>
        </w:rPr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</w:t>
      </w:r>
      <w:r w:rsidRPr="00F979DB">
        <w:rPr>
          <w:b/>
          <w:i w:val="0"/>
        </w:rPr>
        <w:t xml:space="preserve">Contoh </w:t>
      </w:r>
      <w:r>
        <w:rPr>
          <w:b/>
          <w:i w:val="0"/>
        </w:rPr>
        <w:t xml:space="preserve">Pertama </w:t>
      </w:r>
      <w:r w:rsidRPr="00F979DB">
        <w:rPr>
          <w:b/>
          <w:i w:val="0"/>
        </w:rPr>
        <w:t xml:space="preserve">Tampilan halaman </w:t>
      </w:r>
      <w:r w:rsidRPr="00F979DB">
        <w:rPr>
          <w:b/>
        </w:rPr>
        <w:t>Board</w:t>
      </w:r>
      <w:r w:rsidRPr="00F979DB">
        <w:rPr>
          <w:b/>
          <w:i w:val="0"/>
        </w:rPr>
        <w:t xml:space="preserve"> aplikasi web </w:t>
      </w:r>
      <w:r w:rsidRPr="00F979DB">
        <w:rPr>
          <w:b/>
        </w:rPr>
        <w:t>Trello</w:t>
      </w:r>
    </w:p>
    <w:p w:rsidR="00F979DB" w:rsidRDefault="0038466E" w:rsidP="00F979DB">
      <w:r w:rsidRPr="00CB565C">
        <w:rPr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21ECCD0" wp14:editId="22A43197">
                <wp:simplePos x="0" y="0"/>
                <wp:positionH relativeFrom="column">
                  <wp:posOffset>684321</wp:posOffset>
                </wp:positionH>
                <wp:positionV relativeFrom="paragraph">
                  <wp:posOffset>491879</wp:posOffset>
                </wp:positionV>
                <wp:extent cx="349250" cy="230505"/>
                <wp:effectExtent l="0" t="0" r="1270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66E" w:rsidRPr="00F979DB" w:rsidRDefault="0038466E" w:rsidP="003846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CCD0" id="_x0000_s1035" type="#_x0000_t202" style="position:absolute;margin-left:53.9pt;margin-top:38.75pt;width:27.5pt;height:1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">
                <v:textbox>
                  <w:txbxContent>
                    <w:p w:rsidR="0038466E" w:rsidRPr="00F979DB" w:rsidRDefault="0038466E" w:rsidP="003846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565C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4FEA3C9" wp14:editId="17DE4D62">
                <wp:simplePos x="0" y="0"/>
                <wp:positionH relativeFrom="column">
                  <wp:posOffset>4501117</wp:posOffset>
                </wp:positionH>
                <wp:positionV relativeFrom="paragraph">
                  <wp:posOffset>316429</wp:posOffset>
                </wp:positionV>
                <wp:extent cx="349250" cy="230505"/>
                <wp:effectExtent l="0" t="0" r="12700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9DB" w:rsidRPr="00F979DB" w:rsidRDefault="00F979DB" w:rsidP="00F979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A3C9" id="_x0000_s1036" type="#_x0000_t202" style="position:absolute;margin-left:354.4pt;margin-top:24.9pt;width:27.5pt;height:18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">
                <v:textbox>
                  <w:txbxContent>
                    <w:p w:rsidR="00F979DB" w:rsidRPr="00F979DB" w:rsidRDefault="00F979DB" w:rsidP="00F979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C511FFE" wp14:editId="2F4536DB">
            <wp:simplePos x="0" y="0"/>
            <wp:positionH relativeFrom="column">
              <wp:posOffset>0</wp:posOffset>
            </wp:positionH>
            <wp:positionV relativeFrom="paragraph">
              <wp:posOffset>151794</wp:posOffset>
            </wp:positionV>
            <wp:extent cx="594360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DB" w:rsidRPr="00F979DB" w:rsidRDefault="00F979DB" w:rsidP="00F979DB">
      <w:pPr>
        <w:pStyle w:val="Caption"/>
        <w:jc w:val="center"/>
        <w:rPr>
          <w:i w:val="0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F979DB">
        <w:rPr>
          <w:b/>
          <w:i w:val="0"/>
        </w:rPr>
        <w:t xml:space="preserve">Contoh </w:t>
      </w:r>
      <w:r>
        <w:rPr>
          <w:b/>
          <w:i w:val="0"/>
        </w:rPr>
        <w:t xml:space="preserve">Kedua </w:t>
      </w:r>
      <w:r w:rsidRPr="00F979DB">
        <w:rPr>
          <w:b/>
          <w:i w:val="0"/>
        </w:rPr>
        <w:t xml:space="preserve">Tampilan halaman </w:t>
      </w:r>
      <w:r w:rsidRPr="00F979DB">
        <w:rPr>
          <w:b/>
        </w:rPr>
        <w:t>Board</w:t>
      </w:r>
      <w:r w:rsidRPr="00F979DB">
        <w:rPr>
          <w:b/>
          <w:i w:val="0"/>
        </w:rPr>
        <w:t xml:space="preserve"> aplikasi web </w:t>
      </w:r>
      <w:r w:rsidRPr="00F979DB">
        <w:rPr>
          <w:b/>
        </w:rPr>
        <w:t>Trello</w:t>
      </w:r>
    </w:p>
    <w:p w:rsidR="00F979DB" w:rsidRDefault="00F979DB" w:rsidP="00F979DB">
      <w:r>
        <w:t xml:space="preserve">Dari Gambar 1 dan 2 diatas, secara garis besar terdapat 10 macam widget pada halaman </w:t>
      </w:r>
      <w:r w:rsidRPr="00F979DB">
        <w:rPr>
          <w:b/>
          <w:i/>
        </w:rPr>
        <w:t>Board</w:t>
      </w:r>
      <w:r>
        <w:rPr>
          <w:i/>
        </w:rPr>
        <w:t xml:space="preserve"> </w:t>
      </w:r>
      <w:r w:rsidRPr="00F979DB">
        <w:t>dari</w:t>
      </w:r>
      <w:r>
        <w:rPr>
          <w:i/>
        </w:rPr>
        <w:t xml:space="preserve"> </w:t>
      </w:r>
      <w:r w:rsidRPr="00F979DB">
        <w:rPr>
          <w:b/>
          <w:i/>
        </w:rPr>
        <w:t>Trello</w:t>
      </w:r>
      <w:r w:rsidRPr="00F979DB">
        <w:rPr>
          <w:i/>
        </w:rPr>
        <w:t>,</w:t>
      </w:r>
      <w:r w:rsidRPr="00F979DB">
        <w:t xml:space="preserve"> diantaranya</w:t>
      </w:r>
      <w:r>
        <w:t xml:space="preserve"> :</w:t>
      </w:r>
    </w:p>
    <w:p w:rsidR="00F979DB" w:rsidRDefault="00F979DB" w:rsidP="00F979DB">
      <w:pPr>
        <w:pStyle w:val="ListParagraph"/>
        <w:numPr>
          <w:ilvl w:val="0"/>
          <w:numId w:val="13"/>
        </w:numPr>
      </w:pPr>
      <w:r>
        <w:t>Widget Dashboard halaman</w:t>
      </w:r>
      <w:r w:rsidR="0038466E">
        <w:t xml:space="preserve"> </w:t>
      </w:r>
      <w:r w:rsidR="0038466E" w:rsidRPr="0038466E">
        <w:rPr>
          <w:b/>
          <w:i/>
        </w:rPr>
        <w:t>Board</w:t>
      </w:r>
      <w:r w:rsidR="0038466E">
        <w:rPr>
          <w:b/>
          <w:i/>
        </w:rPr>
        <w:t xml:space="preserve"> </w:t>
      </w:r>
      <w:r w:rsidR="0038466E">
        <w:rPr>
          <w:b/>
          <w:i/>
        </w:rPr>
        <w:br/>
      </w:r>
      <w:r w:rsidR="0038466E">
        <w:t xml:space="preserve">Object Button yang ketika diklik berisi list </w:t>
      </w:r>
      <w:r w:rsidR="0038466E">
        <w:t xml:space="preserve">Container </w:t>
      </w:r>
      <w:r w:rsidR="0038466E">
        <w:t xml:space="preserve">dari </w:t>
      </w:r>
      <w:r w:rsidR="0038466E" w:rsidRPr="0038466E">
        <w:rPr>
          <w:i/>
        </w:rPr>
        <w:t>Submenu</w:t>
      </w:r>
      <w:r w:rsidR="0038466E">
        <w:rPr>
          <w:b/>
          <w:i/>
        </w:rPr>
        <w:t xml:space="preserve"> Board List</w:t>
      </w:r>
      <w:r w:rsidR="0038466E">
        <w:rPr>
          <w:b/>
          <w:i/>
        </w:rPr>
        <w:t xml:space="preserve"> </w:t>
      </w:r>
      <w:r w:rsidR="0038466E" w:rsidRPr="0038466E">
        <w:t>(</w:t>
      </w:r>
      <w:r w:rsidR="0038466E" w:rsidRPr="00CE6859">
        <w:rPr>
          <w:u w:val="single"/>
        </w:rPr>
        <w:t>poin 11</w:t>
      </w:r>
      <w:r w:rsidR="0038466E" w:rsidRPr="0038466E">
        <w:t>)</w:t>
      </w:r>
      <w:r w:rsidR="0038466E">
        <w:t xml:space="preserve"> yang meliputi “</w:t>
      </w:r>
      <w:r w:rsidR="0038466E" w:rsidRPr="0038466E">
        <w:rPr>
          <w:i/>
        </w:rPr>
        <w:t>Recent Board</w:t>
      </w:r>
      <w:r w:rsidR="0038466E">
        <w:t xml:space="preserve">”, </w:t>
      </w:r>
      <w:r w:rsidR="0038466E">
        <w:t>“</w:t>
      </w:r>
      <w:r w:rsidR="0038466E">
        <w:rPr>
          <w:i/>
        </w:rPr>
        <w:t>My</w:t>
      </w:r>
      <w:r w:rsidR="0038466E" w:rsidRPr="0038466E">
        <w:rPr>
          <w:i/>
        </w:rPr>
        <w:t xml:space="preserve"> Board</w:t>
      </w:r>
      <w:r w:rsidR="0038466E">
        <w:t>”</w:t>
      </w:r>
      <w:r w:rsidR="0038466E">
        <w:t xml:space="preserve">, </w:t>
      </w:r>
      <w:r w:rsidR="0038466E">
        <w:t>“</w:t>
      </w:r>
      <w:r w:rsidR="0038466E" w:rsidRPr="0038466E">
        <w:rPr>
          <w:i/>
        </w:rPr>
        <w:t>Recent Board</w:t>
      </w:r>
      <w:r w:rsidR="0038466E">
        <w:t>”</w:t>
      </w:r>
      <w:r w:rsidR="0038466E">
        <w:t xml:space="preserve"> </w:t>
      </w:r>
      <w:r w:rsidR="0038466E">
        <w:t>“</w:t>
      </w:r>
      <w:r w:rsidR="0038466E">
        <w:rPr>
          <w:i/>
        </w:rPr>
        <w:t>Create New</w:t>
      </w:r>
      <w:r w:rsidR="0038466E" w:rsidRPr="0038466E">
        <w:rPr>
          <w:i/>
        </w:rPr>
        <w:t xml:space="preserve"> Board</w:t>
      </w:r>
      <w:r w:rsidR="0038466E">
        <w:t>”</w:t>
      </w:r>
      <w:r w:rsidR="0038466E">
        <w:t>, dan lain-lain</w:t>
      </w:r>
    </w:p>
    <w:p w:rsidR="00F979DB" w:rsidRDefault="0038466E" w:rsidP="00F979DB">
      <w:pPr>
        <w:pStyle w:val="ListParagraph"/>
        <w:numPr>
          <w:ilvl w:val="0"/>
          <w:numId w:val="13"/>
        </w:numPr>
      </w:pPr>
      <w:r>
        <w:t xml:space="preserve">Widget </w:t>
      </w:r>
      <w:r>
        <w:rPr>
          <w:i/>
        </w:rPr>
        <w:t>Search</w:t>
      </w:r>
      <w:r>
        <w:t xml:space="preserve"> kata/kalimat dalam </w:t>
      </w:r>
      <w:r w:rsidRPr="0038466E">
        <w:rPr>
          <w:b/>
          <w:i/>
        </w:rPr>
        <w:t>Card</w:t>
      </w:r>
      <w:r>
        <w:rPr>
          <w:b/>
          <w:i/>
        </w:rPr>
        <w:br/>
      </w:r>
      <w:r w:rsidR="007E719E">
        <w:t xml:space="preserve">Text Box </w:t>
      </w:r>
      <w:r w:rsidR="007E719E" w:rsidRPr="007E719E">
        <w:t xml:space="preserve">Object </w:t>
      </w:r>
      <w:r w:rsidR="007E719E">
        <w:t xml:space="preserve">Controller yang mengakomodasi kebutuhan user untuk  mencari suatu kata / kalimat dalam </w:t>
      </w:r>
      <w:r w:rsidR="007E719E" w:rsidRPr="007E719E">
        <w:rPr>
          <w:b/>
        </w:rPr>
        <w:t>Card</w:t>
      </w:r>
      <w:r w:rsidR="007E719E">
        <w:rPr>
          <w:b/>
        </w:rPr>
        <w:t xml:space="preserve"> / </w:t>
      </w:r>
      <w:r w:rsidR="007E719E" w:rsidRPr="007E719E">
        <w:t>komentar</w:t>
      </w:r>
    </w:p>
    <w:p w:rsidR="0038466E" w:rsidRDefault="0038466E" w:rsidP="00F979DB">
      <w:pPr>
        <w:pStyle w:val="ListParagraph"/>
        <w:numPr>
          <w:ilvl w:val="0"/>
          <w:numId w:val="13"/>
        </w:numPr>
      </w:pPr>
      <w:r>
        <w:t>Widget Dashboard halaman “</w:t>
      </w:r>
      <w:r>
        <w:rPr>
          <w:b/>
          <w:i/>
        </w:rPr>
        <w:t>Menu</w:t>
      </w:r>
      <w:r>
        <w:t>”</w:t>
      </w:r>
      <w:r w:rsidR="007E719E">
        <w:br/>
      </w:r>
    </w:p>
    <w:p w:rsidR="0038466E" w:rsidRPr="0038466E" w:rsidRDefault="0038466E" w:rsidP="00F979DB">
      <w:pPr>
        <w:pStyle w:val="ListParagraph"/>
        <w:numPr>
          <w:ilvl w:val="0"/>
          <w:numId w:val="13"/>
        </w:numPr>
      </w:pPr>
      <w:r>
        <w:t xml:space="preserve">Widget Container </w:t>
      </w:r>
      <w:r w:rsidRPr="0038466E">
        <w:rPr>
          <w:b/>
          <w:i/>
        </w:rPr>
        <w:t>Card</w:t>
      </w:r>
    </w:p>
    <w:p w:rsidR="0038466E" w:rsidRPr="0038466E" w:rsidRDefault="0038466E" w:rsidP="00F979DB">
      <w:pPr>
        <w:pStyle w:val="ListParagraph"/>
        <w:numPr>
          <w:ilvl w:val="0"/>
          <w:numId w:val="13"/>
        </w:numPr>
      </w:pPr>
      <w:r>
        <w:t xml:space="preserve">Widget </w:t>
      </w:r>
      <w:r>
        <w:t>Judul</w:t>
      </w:r>
      <w:r>
        <w:t xml:space="preserve"> </w:t>
      </w:r>
      <w:r w:rsidRPr="0038466E">
        <w:rPr>
          <w:b/>
          <w:i/>
        </w:rPr>
        <w:t>Card</w:t>
      </w:r>
      <w:r w:rsidR="007E719E">
        <w:rPr>
          <w:b/>
          <w:i/>
        </w:rPr>
        <w:br/>
      </w:r>
      <w:r w:rsidR="007E719E" w:rsidRPr="00CE6859">
        <w:t xml:space="preserve">Objek </w:t>
      </w:r>
      <w:r w:rsidR="00CE6859">
        <w:t xml:space="preserve">yang berisi informasi judul </w:t>
      </w:r>
      <w:r w:rsidR="00CE6859" w:rsidRPr="00CE6859">
        <w:rPr>
          <w:b/>
          <w:i/>
        </w:rPr>
        <w:t>Card</w:t>
      </w:r>
      <w:r w:rsidR="00CE6859">
        <w:t xml:space="preserve">. Berbentuk kotak memanjang horizontal yang dibawahnya berisi daftar aktifitas dalam </w:t>
      </w:r>
      <w:r w:rsidR="00CE6859" w:rsidRPr="00CE6859">
        <w:rPr>
          <w:b/>
        </w:rPr>
        <w:t>Card</w:t>
      </w:r>
      <w:r w:rsidR="00CE6859">
        <w:t xml:space="preserve"> (</w:t>
      </w:r>
      <w:r w:rsidR="00CE6859" w:rsidRPr="00CE6859">
        <w:rPr>
          <w:u w:val="single"/>
        </w:rPr>
        <w:t>poin 6</w:t>
      </w:r>
      <w:r w:rsidR="00CE6859">
        <w:t>)</w:t>
      </w:r>
    </w:p>
    <w:p w:rsidR="0038466E" w:rsidRPr="0038466E" w:rsidRDefault="0038466E" w:rsidP="0038466E">
      <w:pPr>
        <w:pStyle w:val="ListParagraph"/>
        <w:numPr>
          <w:ilvl w:val="0"/>
          <w:numId w:val="13"/>
        </w:numPr>
      </w:pPr>
      <w:r>
        <w:t xml:space="preserve">Widget </w:t>
      </w:r>
      <w:r>
        <w:t xml:space="preserve">Isi </w:t>
      </w:r>
      <w:r w:rsidRPr="0038466E">
        <w:rPr>
          <w:b/>
          <w:i/>
        </w:rPr>
        <w:t>Activity</w:t>
      </w:r>
      <w:r>
        <w:t xml:space="preserve"> </w:t>
      </w:r>
      <w:r w:rsidRPr="0038466E">
        <w:rPr>
          <w:b/>
          <w:i/>
        </w:rPr>
        <w:t>Card</w:t>
      </w:r>
      <w:r w:rsidR="00CE6859">
        <w:rPr>
          <w:b/>
          <w:i/>
        </w:rPr>
        <w:br/>
      </w:r>
      <w:r w:rsidR="00CE6859">
        <w:t xml:space="preserve">Kolom berbentuk persegi yang menampung deskripsi aktifitas yang termuat dalam suatu </w:t>
      </w:r>
      <w:r w:rsidR="00CE6859" w:rsidRPr="00CE6859">
        <w:rPr>
          <w:b/>
          <w:i/>
        </w:rPr>
        <w:t>Card</w:t>
      </w:r>
    </w:p>
    <w:p w:rsidR="0038466E" w:rsidRPr="0038466E" w:rsidRDefault="0038466E" w:rsidP="0038466E">
      <w:pPr>
        <w:pStyle w:val="ListParagraph"/>
        <w:numPr>
          <w:ilvl w:val="0"/>
          <w:numId w:val="13"/>
        </w:numPr>
      </w:pPr>
      <w:r>
        <w:t xml:space="preserve">Widget </w:t>
      </w:r>
      <w:r>
        <w:t>Gambar</w:t>
      </w:r>
      <w:r>
        <w:t xml:space="preserve"> </w:t>
      </w:r>
      <w:r w:rsidRPr="0038466E">
        <w:rPr>
          <w:b/>
          <w:i/>
        </w:rPr>
        <w:t>Card</w:t>
      </w:r>
      <w:r w:rsidR="00CE6859">
        <w:rPr>
          <w:b/>
          <w:i/>
        </w:rPr>
        <w:br/>
      </w:r>
      <w:r w:rsidR="00CE6859">
        <w:t>Kolom</w:t>
      </w:r>
      <w:r w:rsidR="00CE6859">
        <w:t xml:space="preserve"> informasi yang menampung gambar yang menjelaskan /mendeskripsikan aktifitas yang termuat dalam </w:t>
      </w:r>
      <w:r w:rsidR="00CE6859" w:rsidRPr="00CE6859">
        <w:rPr>
          <w:b/>
          <w:i/>
        </w:rPr>
        <w:t>Card</w:t>
      </w:r>
      <w:r w:rsidR="00CE6859">
        <w:t xml:space="preserve"> </w:t>
      </w:r>
    </w:p>
    <w:p w:rsidR="0038466E" w:rsidRPr="0038466E" w:rsidRDefault="0038466E" w:rsidP="0038466E">
      <w:pPr>
        <w:pStyle w:val="ListParagraph"/>
        <w:numPr>
          <w:ilvl w:val="0"/>
          <w:numId w:val="13"/>
        </w:numPr>
      </w:pPr>
      <w:r>
        <w:t xml:space="preserve">Widget </w:t>
      </w:r>
      <w:r>
        <w:t>Daftar Member dalam</w:t>
      </w:r>
      <w:r>
        <w:t xml:space="preserve"> </w:t>
      </w:r>
      <w:r>
        <w:rPr>
          <w:b/>
          <w:i/>
        </w:rPr>
        <w:t>Board</w:t>
      </w:r>
      <w:r w:rsidR="00CE6859">
        <w:rPr>
          <w:b/>
          <w:i/>
        </w:rPr>
        <w:br/>
      </w:r>
      <w:r w:rsidR="00CE6859" w:rsidRPr="00CE6859">
        <w:t>Kolom</w:t>
      </w:r>
      <w:r w:rsidR="00CE6859">
        <w:t xml:space="preserve"> yang berada dalam widget </w:t>
      </w:r>
      <w:r w:rsidR="00CE6859">
        <w:t>Dashboard halaman “</w:t>
      </w:r>
      <w:r w:rsidR="00CE6859">
        <w:rPr>
          <w:b/>
          <w:i/>
        </w:rPr>
        <w:t>Menu</w:t>
      </w:r>
      <w:r w:rsidR="00CE6859">
        <w:t>”</w:t>
      </w:r>
      <w:r w:rsidR="00CE6859">
        <w:t xml:space="preserve"> (</w:t>
      </w:r>
      <w:r w:rsidR="00CE6859" w:rsidRPr="00CE6859">
        <w:rPr>
          <w:u w:val="single"/>
        </w:rPr>
        <w:t>poin 3</w:t>
      </w:r>
      <w:r w:rsidR="00CE6859">
        <w:t>) yang berisi daftar anggota (</w:t>
      </w:r>
      <w:r w:rsidR="00CE6859">
        <w:rPr>
          <w:i/>
        </w:rPr>
        <w:t>user</w:t>
      </w:r>
      <w:r w:rsidR="00CE6859">
        <w:t xml:space="preserve">) yang terdaftar di Trello yang memiliki akses pada </w:t>
      </w:r>
      <w:r w:rsidR="00CE6859" w:rsidRPr="00CE6859">
        <w:rPr>
          <w:b/>
          <w:i/>
        </w:rPr>
        <w:t>Board</w:t>
      </w:r>
      <w:r w:rsidR="00CE6859">
        <w:t xml:space="preserve"> tersebut. </w:t>
      </w:r>
    </w:p>
    <w:p w:rsidR="0038466E" w:rsidRPr="0038466E" w:rsidRDefault="0038466E" w:rsidP="00CE6859">
      <w:pPr>
        <w:pStyle w:val="ListParagraph"/>
        <w:numPr>
          <w:ilvl w:val="0"/>
          <w:numId w:val="13"/>
        </w:numPr>
      </w:pPr>
      <w:r>
        <w:t xml:space="preserve">Widget </w:t>
      </w:r>
      <w:r>
        <w:rPr>
          <w:i/>
        </w:rPr>
        <w:t>List</w:t>
      </w:r>
      <w:r w:rsidR="00CE6859">
        <w:rPr>
          <w:i/>
        </w:rPr>
        <w:t xml:space="preserve"> </w:t>
      </w:r>
      <w:r>
        <w:t>Kegiatan</w:t>
      </w:r>
      <w:r>
        <w:rPr>
          <w:i/>
        </w:rPr>
        <w:t xml:space="preserve"> Member </w:t>
      </w:r>
      <w:r>
        <w:t xml:space="preserve">dalam </w:t>
      </w:r>
      <w:r>
        <w:rPr>
          <w:i/>
        </w:rPr>
        <w:t xml:space="preserve"> </w:t>
      </w:r>
      <w:r w:rsidRPr="0038466E">
        <w:rPr>
          <w:b/>
          <w:i/>
        </w:rPr>
        <w:t>Board</w:t>
      </w:r>
      <w:r>
        <w:rPr>
          <w:i/>
        </w:rPr>
        <w:t xml:space="preserve"> </w:t>
      </w:r>
      <w:r w:rsidR="00CE6859">
        <w:rPr>
          <w:i/>
        </w:rPr>
        <w:br/>
      </w:r>
      <w:r w:rsidR="00CE6859">
        <w:t xml:space="preserve">Kontainer dalam </w:t>
      </w:r>
      <w:r w:rsidR="00CE6859">
        <w:t>widget Dashboard halaman “</w:t>
      </w:r>
      <w:r w:rsidR="00CE6859">
        <w:rPr>
          <w:b/>
          <w:i/>
        </w:rPr>
        <w:t>Menu</w:t>
      </w:r>
      <w:r w:rsidR="00CE6859">
        <w:t>” (</w:t>
      </w:r>
      <w:r w:rsidR="00CE6859" w:rsidRPr="00CE6859">
        <w:rPr>
          <w:u w:val="single"/>
        </w:rPr>
        <w:t>poin 3</w:t>
      </w:r>
      <w:r w:rsidR="00CE6859">
        <w:t>)</w:t>
      </w:r>
      <w:r w:rsidR="00CE6859">
        <w:t xml:space="preserve">, tepat berada di bawah widget  </w:t>
      </w:r>
      <w:r w:rsidR="00CE6859">
        <w:lastRenderedPageBreak/>
        <w:t>“</w:t>
      </w:r>
      <w:r w:rsidR="00CE6859" w:rsidRPr="00CE6859">
        <w:t>Daftar Member dalam Board</w:t>
      </w:r>
      <w:r w:rsidR="00CE6859">
        <w:t>“ (</w:t>
      </w:r>
      <w:r w:rsidR="00CE6859" w:rsidRPr="00CE6859">
        <w:rPr>
          <w:i/>
        </w:rPr>
        <w:t>poin 8</w:t>
      </w:r>
      <w:r w:rsidR="00CE6859">
        <w:t xml:space="preserve">) yang memuat informasi daftar kegiatan  serta waktu kegiatan yang dilakukan oleh </w:t>
      </w:r>
      <w:r w:rsidR="00CE6859" w:rsidRPr="00CE6859">
        <w:rPr>
          <w:i/>
        </w:rPr>
        <w:t>user</w:t>
      </w:r>
      <w:r w:rsidR="00CE6859">
        <w:rPr>
          <w:i/>
        </w:rPr>
        <w:t xml:space="preserve"> </w:t>
      </w:r>
      <w:r w:rsidR="00CE6859">
        <w:t>pada Board tersebut.</w:t>
      </w:r>
    </w:p>
    <w:p w:rsidR="00F979DB" w:rsidRPr="00F979DB" w:rsidRDefault="0038466E" w:rsidP="00F979DB">
      <w:pPr>
        <w:pStyle w:val="ListParagraph"/>
        <w:numPr>
          <w:ilvl w:val="0"/>
          <w:numId w:val="13"/>
        </w:numPr>
      </w:pPr>
      <w:r>
        <w:t xml:space="preserve">Widget Container </w:t>
      </w:r>
      <w:r w:rsidRPr="0038466E">
        <w:rPr>
          <w:i/>
        </w:rPr>
        <w:t>Submenu</w:t>
      </w:r>
      <w:r>
        <w:rPr>
          <w:b/>
          <w:i/>
        </w:rPr>
        <w:t xml:space="preserve"> Account </w:t>
      </w:r>
      <w:r w:rsidR="00CE6859">
        <w:rPr>
          <w:b/>
          <w:i/>
        </w:rPr>
        <w:br/>
      </w:r>
      <w:r w:rsidR="005776C5" w:rsidRPr="005776C5">
        <w:t xml:space="preserve">Merupakan </w:t>
      </w:r>
      <w:r w:rsidR="005776C5" w:rsidRPr="005776C5">
        <w:rPr>
          <w:i/>
        </w:rPr>
        <w:t>button</w:t>
      </w:r>
      <w:r w:rsidR="005776C5">
        <w:t xml:space="preserve"> yang ketika diklik berisi dropdown container yang memuat list submenu dari menu </w:t>
      </w:r>
      <w:r w:rsidR="005776C5">
        <w:rPr>
          <w:i/>
        </w:rPr>
        <w:t>U</w:t>
      </w:r>
      <w:r w:rsidR="005776C5" w:rsidRPr="005776C5">
        <w:rPr>
          <w:i/>
        </w:rPr>
        <w:t>ser</w:t>
      </w:r>
      <w:r w:rsidR="005776C5">
        <w:rPr>
          <w:i/>
        </w:rPr>
        <w:t xml:space="preserve"> </w:t>
      </w:r>
      <w:r w:rsidR="005776C5" w:rsidRPr="005776C5">
        <w:t>seperti</w:t>
      </w:r>
      <w:r w:rsidR="005776C5">
        <w:t xml:space="preserve"> nama user</w:t>
      </w:r>
      <w:r w:rsidR="005776C5" w:rsidRPr="005776C5">
        <w:rPr>
          <w:i/>
        </w:rPr>
        <w:t>, Profile, Cards, Setting</w:t>
      </w:r>
      <w:r w:rsidR="005776C5">
        <w:t>, dan masih banyak lagi.</w:t>
      </w:r>
      <w:bookmarkStart w:id="0" w:name="_GoBack"/>
      <w:bookmarkEnd w:id="0"/>
    </w:p>
    <w:p w:rsidR="00F979DB" w:rsidRPr="00F979DB" w:rsidRDefault="00F979DB" w:rsidP="00F979DB"/>
    <w:p w:rsidR="00F979DB" w:rsidRPr="00F979DB" w:rsidRDefault="00F979DB" w:rsidP="00F979DB"/>
    <w:p w:rsidR="00F979DB" w:rsidRPr="00F979DB" w:rsidRDefault="00F979DB" w:rsidP="00F979DB"/>
    <w:p w:rsidR="004A2DB4" w:rsidRPr="00F979DB" w:rsidRDefault="004A2DB4" w:rsidP="00F979DB"/>
    <w:sectPr w:rsidR="004A2DB4" w:rsidRPr="00F979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50" w:rsidRDefault="00504E50">
      <w:pPr>
        <w:spacing w:after="0" w:line="240" w:lineRule="auto"/>
      </w:pPr>
      <w:r>
        <w:separator/>
      </w:r>
    </w:p>
  </w:endnote>
  <w:endnote w:type="continuationSeparator" w:id="0">
    <w:p w:rsidR="00504E50" w:rsidRDefault="0050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50" w:rsidRDefault="00504E50">
      <w:pPr>
        <w:spacing w:after="0" w:line="240" w:lineRule="auto"/>
      </w:pPr>
      <w:r>
        <w:separator/>
      </w:r>
    </w:p>
  </w:footnote>
  <w:footnote w:type="continuationSeparator" w:id="0">
    <w:p w:rsidR="00504E50" w:rsidRDefault="00504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488E430C"/>
    <w:multiLevelType w:val="hybridMultilevel"/>
    <w:tmpl w:val="29C4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B5"/>
    <w:rsid w:val="002608F8"/>
    <w:rsid w:val="0038466E"/>
    <w:rsid w:val="004A2DB4"/>
    <w:rsid w:val="00504E50"/>
    <w:rsid w:val="005776C5"/>
    <w:rsid w:val="007E719E"/>
    <w:rsid w:val="008671B5"/>
    <w:rsid w:val="00CB565C"/>
    <w:rsid w:val="00CE6859"/>
    <w:rsid w:val="00F9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B8A4F-0C03-4AD4-B9EF-BF83E4F8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A2DB4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96903-9595-4A18-BB82-29502A3C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78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2016-02-15T09:46:00Z</dcterms:created>
  <dcterms:modified xsi:type="dcterms:W3CDTF">2016-02-15T11:04:00Z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